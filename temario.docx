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01" w:rsidRPr="0070146A" w:rsidRDefault="009F3101" w:rsidP="00672FA1">
      <w:pPr>
        <w:spacing w:line="240" w:lineRule="atLeast"/>
      </w:pPr>
      <w:r w:rsidRPr="0070146A">
        <w:t>Html5/CSS3: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>Conceptos básicos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>Compatibilidad y soporte con navegadores.</w:t>
      </w:r>
    </w:p>
    <w:p w:rsidR="009F3101" w:rsidRDefault="009F3101" w:rsidP="00672FA1">
      <w:pPr>
        <w:numPr>
          <w:ilvl w:val="0"/>
          <w:numId w:val="17"/>
        </w:numPr>
        <w:spacing w:line="240" w:lineRule="atLeast"/>
      </w:pPr>
      <w:r w:rsidRPr="0070146A">
        <w:t>Estructura básica. Doctype, Header, Nav, Article, Section, Aside.</w:t>
      </w:r>
    </w:p>
    <w:p w:rsidR="009F3101" w:rsidRDefault="009F3101" w:rsidP="00672FA1">
      <w:pPr>
        <w:numPr>
          <w:ilvl w:val="0"/>
          <w:numId w:val="17"/>
        </w:numPr>
        <w:spacing w:line="240" w:lineRule="atLeast"/>
      </w:pPr>
      <w:r>
        <w:t>Tables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>Novedades de HTML5 y etiquetas obsoletas.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 xml:space="preserve">Formularios y sus controles. 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 xml:space="preserve">Nuevos elementos de HTML5. 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 xml:space="preserve">Atributos. 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>Validación de formularios.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>Codecs de video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>Contenedores de video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>Codecs de audio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>Inserción de audio</w:t>
      </w:r>
    </w:p>
    <w:p w:rsidR="009F3101" w:rsidRPr="0070146A" w:rsidRDefault="009F3101" w:rsidP="00672FA1">
      <w:pPr>
        <w:spacing w:line="240" w:lineRule="atLeast"/>
      </w:pP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>Introducción css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>Selectores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>Background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>Colores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>Bordes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>Fuentes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>Posiciones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>Margin &amp; Padding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>Imágenes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>Animaciones</w:t>
      </w:r>
    </w:p>
    <w:p w:rsidR="009F3101" w:rsidRPr="0070146A" w:rsidRDefault="009F3101" w:rsidP="00672FA1">
      <w:pPr>
        <w:numPr>
          <w:ilvl w:val="0"/>
          <w:numId w:val="17"/>
        </w:numPr>
        <w:spacing w:line="240" w:lineRule="atLeast"/>
      </w:pPr>
      <w:r w:rsidRPr="0070146A">
        <w:t>Extras  (Pointer events,Pseudo-Clases,Pseudo elementos)</w:t>
      </w:r>
    </w:p>
    <w:p w:rsidR="009F3101" w:rsidRPr="0070146A" w:rsidRDefault="009F3101" w:rsidP="00672FA1">
      <w:pPr>
        <w:spacing w:line="240" w:lineRule="atLeast"/>
      </w:pPr>
    </w:p>
    <w:p w:rsidR="009F3101" w:rsidRPr="0070146A" w:rsidRDefault="009F3101" w:rsidP="00672FA1">
      <w:pPr>
        <w:spacing w:line="240" w:lineRule="atLeast"/>
      </w:pPr>
      <w:r w:rsidRPr="0070146A">
        <w:t>Javascript (Basico)</w:t>
      </w:r>
    </w:p>
    <w:p w:rsidR="009F3101" w:rsidRPr="0070146A" w:rsidRDefault="009F3101" w:rsidP="00672FA1">
      <w:pPr>
        <w:numPr>
          <w:ilvl w:val="0"/>
          <w:numId w:val="18"/>
        </w:numPr>
        <w:spacing w:line="240" w:lineRule="atLeast"/>
      </w:pPr>
      <w:r w:rsidRPr="0070146A">
        <w:t>Introducción, Hola Mundo y Variables</w:t>
      </w:r>
    </w:p>
    <w:p w:rsidR="009F3101" w:rsidRPr="0070146A" w:rsidRDefault="009F3101" w:rsidP="00672FA1">
      <w:pPr>
        <w:numPr>
          <w:ilvl w:val="0"/>
          <w:numId w:val="18"/>
        </w:numPr>
        <w:spacing w:line="240" w:lineRule="atLeast"/>
      </w:pPr>
      <w:r w:rsidRPr="0070146A">
        <w:t>Números y operaciones aritméticas</w:t>
      </w:r>
    </w:p>
    <w:p w:rsidR="009F3101" w:rsidRPr="0070146A" w:rsidRDefault="009F3101" w:rsidP="00672FA1">
      <w:pPr>
        <w:numPr>
          <w:ilvl w:val="0"/>
          <w:numId w:val="18"/>
        </w:numPr>
        <w:spacing w:line="240" w:lineRule="atLeast"/>
      </w:pPr>
      <w:r w:rsidRPr="0070146A">
        <w:t>Tipos de datos</w:t>
      </w:r>
    </w:p>
    <w:p w:rsidR="009F3101" w:rsidRPr="0070146A" w:rsidRDefault="009F3101" w:rsidP="00672FA1">
      <w:pPr>
        <w:numPr>
          <w:ilvl w:val="0"/>
          <w:numId w:val="18"/>
        </w:numPr>
        <w:spacing w:line="240" w:lineRule="atLeast"/>
      </w:pPr>
      <w:r w:rsidRPr="0070146A">
        <w:t>Cadenas</w:t>
      </w:r>
    </w:p>
    <w:p w:rsidR="009F3101" w:rsidRPr="0070146A" w:rsidRDefault="009F3101" w:rsidP="00672FA1">
      <w:pPr>
        <w:numPr>
          <w:ilvl w:val="0"/>
          <w:numId w:val="18"/>
        </w:numPr>
        <w:spacing w:line="240" w:lineRule="atLeast"/>
      </w:pPr>
      <w:r w:rsidRPr="0070146A">
        <w:t>Condiciones</w:t>
      </w:r>
    </w:p>
    <w:p w:rsidR="009F3101" w:rsidRPr="0070146A" w:rsidRDefault="009F3101" w:rsidP="00672FA1">
      <w:pPr>
        <w:numPr>
          <w:ilvl w:val="0"/>
          <w:numId w:val="18"/>
        </w:numPr>
        <w:spacing w:line="240" w:lineRule="atLeast"/>
      </w:pPr>
      <w:r w:rsidRPr="0070146A">
        <w:t>Ciclo While</w:t>
      </w:r>
    </w:p>
    <w:p w:rsidR="009F3101" w:rsidRPr="0070146A" w:rsidRDefault="009F3101" w:rsidP="00672FA1">
      <w:pPr>
        <w:numPr>
          <w:ilvl w:val="0"/>
          <w:numId w:val="18"/>
        </w:numPr>
        <w:spacing w:line="240" w:lineRule="atLeast"/>
      </w:pPr>
      <w:r w:rsidRPr="0070146A">
        <w:t>Ciclo For</w:t>
      </w:r>
    </w:p>
    <w:p w:rsidR="009F3101" w:rsidRPr="0070146A" w:rsidRDefault="009F3101" w:rsidP="00672FA1">
      <w:pPr>
        <w:numPr>
          <w:ilvl w:val="0"/>
          <w:numId w:val="18"/>
        </w:numPr>
        <w:spacing w:line="240" w:lineRule="atLeast"/>
      </w:pPr>
      <w:r w:rsidRPr="0070146A">
        <w:t>typeof, null y undefined</w:t>
      </w:r>
    </w:p>
    <w:p w:rsidR="009F3101" w:rsidRPr="0070146A" w:rsidRDefault="009F3101" w:rsidP="00672FA1">
      <w:pPr>
        <w:numPr>
          <w:ilvl w:val="0"/>
          <w:numId w:val="18"/>
        </w:numPr>
        <w:spacing w:line="240" w:lineRule="atLeast"/>
      </w:pPr>
      <w:r w:rsidRPr="0070146A">
        <w:t>Seleccionar elementos del DOM</w:t>
      </w:r>
    </w:p>
    <w:p w:rsidR="009F3101" w:rsidRPr="0070146A" w:rsidRDefault="009F3101" w:rsidP="00672FA1">
      <w:pPr>
        <w:numPr>
          <w:ilvl w:val="0"/>
          <w:numId w:val="18"/>
        </w:numPr>
        <w:spacing w:line="240" w:lineRule="atLeast"/>
      </w:pPr>
      <w:r w:rsidRPr="0070146A">
        <w:t>Eventos</w:t>
      </w:r>
    </w:p>
    <w:p w:rsidR="009F3101" w:rsidRPr="0070146A" w:rsidRDefault="009F3101" w:rsidP="00672FA1">
      <w:pPr>
        <w:numPr>
          <w:ilvl w:val="0"/>
          <w:numId w:val="18"/>
        </w:numPr>
        <w:spacing w:line="240" w:lineRule="atLeast"/>
      </w:pPr>
      <w:r w:rsidRPr="0070146A">
        <w:t>Arreglos</w:t>
      </w:r>
    </w:p>
    <w:p w:rsidR="009F3101" w:rsidRPr="0070146A" w:rsidRDefault="009F3101" w:rsidP="00672FA1">
      <w:pPr>
        <w:numPr>
          <w:ilvl w:val="0"/>
          <w:numId w:val="18"/>
        </w:numPr>
        <w:spacing w:line="240" w:lineRule="atLeast"/>
      </w:pPr>
      <w:r w:rsidRPr="0070146A">
        <w:t>Métodos para arreglos</w:t>
      </w:r>
    </w:p>
    <w:p w:rsidR="009F3101" w:rsidRPr="0070146A" w:rsidRDefault="009F3101" w:rsidP="00672FA1">
      <w:pPr>
        <w:numPr>
          <w:ilvl w:val="0"/>
          <w:numId w:val="18"/>
        </w:numPr>
        <w:spacing w:line="240" w:lineRule="atLeast"/>
      </w:pPr>
      <w:r w:rsidRPr="0070146A">
        <w:t>Date en JavaScrpt</w:t>
      </w:r>
    </w:p>
    <w:p w:rsidR="009F3101" w:rsidRPr="0070146A" w:rsidRDefault="009F3101" w:rsidP="00672FA1">
      <w:pPr>
        <w:numPr>
          <w:ilvl w:val="0"/>
          <w:numId w:val="18"/>
        </w:numPr>
        <w:spacing w:line="240" w:lineRule="atLeast"/>
      </w:pPr>
      <w:r w:rsidRPr="0070146A">
        <w:t>Funciones</w:t>
      </w:r>
    </w:p>
    <w:p w:rsidR="009F3101" w:rsidRPr="0070146A" w:rsidRDefault="009F3101" w:rsidP="00672FA1">
      <w:pPr>
        <w:numPr>
          <w:ilvl w:val="0"/>
          <w:numId w:val="18"/>
        </w:numPr>
        <w:spacing w:line="240" w:lineRule="atLeast"/>
      </w:pPr>
      <w:r w:rsidRPr="0070146A">
        <w:t>Boolean en JavaScript</w:t>
      </w:r>
    </w:p>
    <w:p w:rsidR="009F3101" w:rsidRPr="0070146A" w:rsidRDefault="009F3101" w:rsidP="00672FA1">
      <w:pPr>
        <w:numPr>
          <w:ilvl w:val="0"/>
          <w:numId w:val="18"/>
        </w:numPr>
        <w:spacing w:line="240" w:lineRule="atLeast"/>
      </w:pPr>
      <w:r w:rsidRPr="0070146A">
        <w:t>Number en JavaScript</w:t>
      </w:r>
    </w:p>
    <w:p w:rsidR="009F3101" w:rsidRPr="0070146A" w:rsidRDefault="009F3101" w:rsidP="00672FA1">
      <w:pPr>
        <w:numPr>
          <w:ilvl w:val="0"/>
          <w:numId w:val="18"/>
        </w:numPr>
        <w:spacing w:line="240" w:lineRule="atLeast"/>
      </w:pPr>
      <w:r w:rsidRPr="0070146A">
        <w:t>Objeto String</w:t>
      </w:r>
    </w:p>
    <w:p w:rsidR="009F3101" w:rsidRPr="0070146A" w:rsidRDefault="009F3101" w:rsidP="00672FA1">
      <w:pPr>
        <w:spacing w:line="240" w:lineRule="atLeast"/>
      </w:pPr>
    </w:p>
    <w:p w:rsidR="009F3101" w:rsidRPr="0070146A" w:rsidRDefault="009F3101" w:rsidP="00672FA1">
      <w:pPr>
        <w:spacing w:line="240" w:lineRule="atLeast"/>
      </w:pPr>
      <w:r w:rsidRPr="0070146A">
        <w:t>Git / git hub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Bases de los sistemas de control de versiones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¿Qué es un sistema control de versiones?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Los beneficios de usar git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Qué es Github.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Instalación de git.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Flujos de trabajo en Git.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Init / Crear Repositorios.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Add. El comando indispensable para empezar a preparar nuestro staging area.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Commit. Dominando el comando más usado a la hora de trabajar con git.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Tags.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State. En todo momento podemos explorar el estado de los cambios de un repositorio.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Log.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Diff. Revisaremos los cambios que hicimos por archivo antes de enviarlos.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Reset. Manejar el estado de nuestros cambios.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Múltiples Entornos de trabajo.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Brach. Creación de nuevas ramas por feature del proyecto.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Checkout. Navegaremos entre ramas y commits.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Merge. Traer cambios de la rama maestra.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Agregar repositorios remotos.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Clone. Clonando repositorios Existentes y forks.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Push. Enviaremos nuestros cambios a la nube.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Pull/Fetch. Traeremos cambios nuevos del repositorio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Stats de github: número de commits, días trabajados, etc.</w:t>
      </w:r>
    </w:p>
    <w:p w:rsidR="009F3101" w:rsidRPr="0070146A" w:rsidRDefault="009F3101" w:rsidP="00672FA1">
      <w:pPr>
        <w:numPr>
          <w:ilvl w:val="0"/>
          <w:numId w:val="19"/>
        </w:numPr>
        <w:spacing w:line="240" w:lineRule="atLeast"/>
      </w:pPr>
      <w:r w:rsidRPr="0070146A">
        <w:t>Pull Request.</w:t>
      </w:r>
      <w:bookmarkStart w:id="0" w:name="_GoBack"/>
      <w:bookmarkEnd w:id="0"/>
    </w:p>
    <w:p w:rsidR="009F3101" w:rsidRPr="0070146A" w:rsidRDefault="009F3101" w:rsidP="00672FA1">
      <w:pPr>
        <w:spacing w:line="240" w:lineRule="atLeast"/>
      </w:pPr>
    </w:p>
    <w:p w:rsidR="009F3101" w:rsidRPr="0070146A" w:rsidRDefault="009F3101" w:rsidP="00672FA1">
      <w:pPr>
        <w:spacing w:line="240" w:lineRule="atLeast"/>
      </w:pPr>
      <w:r w:rsidRPr="0070146A">
        <w:t>Responsive Design</w:t>
      </w:r>
    </w:p>
    <w:p w:rsidR="009F3101" w:rsidRPr="0070146A" w:rsidRDefault="009F3101" w:rsidP="00672FA1">
      <w:pPr>
        <w:numPr>
          <w:ilvl w:val="0"/>
          <w:numId w:val="20"/>
        </w:numPr>
        <w:spacing w:line="240" w:lineRule="atLeast"/>
      </w:pPr>
      <w:r w:rsidRPr="0070146A">
        <w:t>Introducción</w:t>
      </w:r>
    </w:p>
    <w:p w:rsidR="009F3101" w:rsidRPr="0070146A" w:rsidRDefault="009F3101" w:rsidP="00672FA1">
      <w:pPr>
        <w:numPr>
          <w:ilvl w:val="0"/>
          <w:numId w:val="20"/>
        </w:numPr>
        <w:spacing w:line="240" w:lineRule="atLeast"/>
      </w:pPr>
      <w:r w:rsidRPr="0070146A">
        <w:t>¿Qué es Responsive Web Design?</w:t>
      </w:r>
    </w:p>
    <w:p w:rsidR="009F3101" w:rsidRPr="0070146A" w:rsidRDefault="009F3101" w:rsidP="00672FA1">
      <w:pPr>
        <w:numPr>
          <w:ilvl w:val="0"/>
          <w:numId w:val="20"/>
        </w:numPr>
        <w:spacing w:line="240" w:lineRule="atLeast"/>
      </w:pPr>
      <w:r w:rsidRPr="0070146A">
        <w:t>Herramientas</w:t>
      </w:r>
    </w:p>
    <w:p w:rsidR="009F3101" w:rsidRPr="0070146A" w:rsidRDefault="009F3101" w:rsidP="00672FA1">
      <w:pPr>
        <w:numPr>
          <w:ilvl w:val="0"/>
          <w:numId w:val="20"/>
        </w:numPr>
        <w:spacing w:line="240" w:lineRule="atLeast"/>
      </w:pPr>
      <w:r w:rsidRPr="0070146A">
        <w:t>Mobile First</w:t>
      </w:r>
    </w:p>
    <w:p w:rsidR="009F3101" w:rsidRPr="0070146A" w:rsidRDefault="009F3101" w:rsidP="00672FA1">
      <w:pPr>
        <w:numPr>
          <w:ilvl w:val="0"/>
          <w:numId w:val="20"/>
        </w:numPr>
        <w:spacing w:line="240" w:lineRule="atLeast"/>
      </w:pPr>
      <w:r w:rsidRPr="0070146A">
        <w:t>Implementación de Mobile First</w:t>
      </w:r>
    </w:p>
    <w:p w:rsidR="009F3101" w:rsidRPr="0070146A" w:rsidRDefault="009F3101" w:rsidP="00672FA1">
      <w:pPr>
        <w:numPr>
          <w:ilvl w:val="0"/>
          <w:numId w:val="20"/>
        </w:numPr>
        <w:spacing w:line="240" w:lineRule="atLeast"/>
      </w:pPr>
      <w:r w:rsidRPr="0070146A">
        <w:t>Introducción a Media Queries</w:t>
      </w:r>
    </w:p>
    <w:p w:rsidR="009F3101" w:rsidRPr="0070146A" w:rsidRDefault="009F3101" w:rsidP="00672FA1">
      <w:pPr>
        <w:numPr>
          <w:ilvl w:val="0"/>
          <w:numId w:val="20"/>
        </w:numPr>
        <w:spacing w:line="240" w:lineRule="atLeast"/>
      </w:pPr>
      <w:r w:rsidRPr="0070146A">
        <w:t>Viewport</w:t>
      </w:r>
    </w:p>
    <w:p w:rsidR="009F3101" w:rsidRPr="0070146A" w:rsidRDefault="009F3101" w:rsidP="00672FA1">
      <w:pPr>
        <w:numPr>
          <w:ilvl w:val="0"/>
          <w:numId w:val="20"/>
        </w:numPr>
        <w:spacing w:line="240" w:lineRule="atLeast"/>
      </w:pPr>
      <w:r w:rsidRPr="0070146A">
        <w:t>Media Queries</w:t>
      </w:r>
    </w:p>
    <w:p w:rsidR="009F3101" w:rsidRPr="0070146A" w:rsidRDefault="009F3101" w:rsidP="00672FA1">
      <w:pPr>
        <w:numPr>
          <w:ilvl w:val="0"/>
          <w:numId w:val="20"/>
        </w:numPr>
        <w:spacing w:line="240" w:lineRule="atLeast"/>
      </w:pPr>
      <w:r w:rsidRPr="0070146A">
        <w:t>max-width y min-width</w:t>
      </w:r>
    </w:p>
    <w:p w:rsidR="009F3101" w:rsidRPr="0070146A" w:rsidRDefault="009F3101" w:rsidP="00672FA1">
      <w:pPr>
        <w:numPr>
          <w:ilvl w:val="0"/>
          <w:numId w:val="20"/>
        </w:numPr>
        <w:spacing w:line="240" w:lineRule="atLeast"/>
      </w:pPr>
      <w:r w:rsidRPr="0070146A">
        <w:t>Patrones</w:t>
      </w:r>
    </w:p>
    <w:p w:rsidR="009F3101" w:rsidRPr="0070146A" w:rsidRDefault="009F3101" w:rsidP="00672FA1">
      <w:pPr>
        <w:numPr>
          <w:ilvl w:val="0"/>
          <w:numId w:val="20"/>
        </w:numPr>
        <w:spacing w:line="240" w:lineRule="atLeast"/>
      </w:pPr>
      <w:r w:rsidRPr="0070146A">
        <w:t>Introducción a flexbox</w:t>
      </w:r>
    </w:p>
    <w:p w:rsidR="009F3101" w:rsidRPr="0070146A" w:rsidRDefault="009F3101" w:rsidP="00672FA1">
      <w:pPr>
        <w:spacing w:line="240" w:lineRule="atLeast"/>
      </w:pPr>
    </w:p>
    <w:p w:rsidR="009F3101" w:rsidRPr="0070146A" w:rsidRDefault="009F3101" w:rsidP="00672FA1">
      <w:pPr>
        <w:spacing w:line="240" w:lineRule="atLeast"/>
      </w:pPr>
      <w:r w:rsidRPr="0070146A">
        <w:t>Boostrap 3</w:t>
      </w:r>
    </w:p>
    <w:p w:rsidR="009F3101" w:rsidRPr="0070146A" w:rsidRDefault="009F3101" w:rsidP="00672FA1">
      <w:pPr>
        <w:numPr>
          <w:ilvl w:val="0"/>
          <w:numId w:val="21"/>
        </w:numPr>
        <w:spacing w:line="240" w:lineRule="atLeast"/>
      </w:pPr>
      <w:r w:rsidRPr="0070146A">
        <w:t>Introducción</w:t>
      </w:r>
    </w:p>
    <w:p w:rsidR="009F3101" w:rsidRPr="0070146A" w:rsidRDefault="009F3101" w:rsidP="00672FA1">
      <w:pPr>
        <w:numPr>
          <w:ilvl w:val="0"/>
          <w:numId w:val="21"/>
        </w:numPr>
        <w:spacing w:line="240" w:lineRule="atLeast"/>
      </w:pPr>
      <w:r w:rsidRPr="0070146A">
        <w:t>Grid System</w:t>
      </w:r>
    </w:p>
    <w:p w:rsidR="009F3101" w:rsidRPr="0070146A" w:rsidRDefault="009F3101" w:rsidP="00672FA1">
      <w:pPr>
        <w:numPr>
          <w:ilvl w:val="0"/>
          <w:numId w:val="21"/>
        </w:numPr>
        <w:spacing w:line="240" w:lineRule="atLeast"/>
      </w:pPr>
      <w:r w:rsidRPr="0070146A">
        <w:t>Barra de Menú</w:t>
      </w:r>
    </w:p>
    <w:p w:rsidR="009F3101" w:rsidRPr="0070146A" w:rsidRDefault="009F3101" w:rsidP="00672FA1">
      <w:pPr>
        <w:numPr>
          <w:ilvl w:val="0"/>
          <w:numId w:val="21"/>
        </w:numPr>
        <w:spacing w:line="240" w:lineRule="atLeast"/>
      </w:pPr>
      <w:r w:rsidRPr="0070146A">
        <w:t>Íconos fuentes</w:t>
      </w:r>
    </w:p>
    <w:p w:rsidR="009F3101" w:rsidRPr="0070146A" w:rsidRDefault="009F3101" w:rsidP="00672FA1">
      <w:pPr>
        <w:numPr>
          <w:ilvl w:val="0"/>
          <w:numId w:val="21"/>
        </w:numPr>
        <w:spacing w:line="240" w:lineRule="atLeast"/>
      </w:pPr>
      <w:r w:rsidRPr="0070146A">
        <w:t>Botones</w:t>
      </w:r>
    </w:p>
    <w:p w:rsidR="009F3101" w:rsidRPr="0070146A" w:rsidRDefault="009F3101" w:rsidP="00672FA1">
      <w:pPr>
        <w:numPr>
          <w:ilvl w:val="0"/>
          <w:numId w:val="21"/>
        </w:numPr>
        <w:spacing w:line="240" w:lineRule="atLeast"/>
      </w:pPr>
      <w:r w:rsidRPr="0070146A">
        <w:t>Formularios</w:t>
      </w:r>
    </w:p>
    <w:p w:rsidR="009F3101" w:rsidRPr="0070146A" w:rsidRDefault="009F3101" w:rsidP="00672FA1">
      <w:pPr>
        <w:numPr>
          <w:ilvl w:val="0"/>
          <w:numId w:val="21"/>
        </w:numPr>
        <w:spacing w:line="240" w:lineRule="atLeast"/>
      </w:pPr>
      <w:r w:rsidRPr="0070146A">
        <w:t>Slider</w:t>
      </w:r>
    </w:p>
    <w:p w:rsidR="009F3101" w:rsidRPr="0070146A" w:rsidRDefault="009F3101" w:rsidP="00672FA1">
      <w:pPr>
        <w:numPr>
          <w:ilvl w:val="0"/>
          <w:numId w:val="21"/>
        </w:numPr>
        <w:spacing w:line="240" w:lineRule="atLeast"/>
      </w:pPr>
      <w:r w:rsidRPr="0070146A">
        <w:t>Modal</w:t>
      </w:r>
    </w:p>
    <w:p w:rsidR="009F3101" w:rsidRPr="0070146A" w:rsidRDefault="009F3101" w:rsidP="00672FA1">
      <w:pPr>
        <w:numPr>
          <w:ilvl w:val="0"/>
          <w:numId w:val="21"/>
        </w:numPr>
        <w:spacing w:line="240" w:lineRule="atLeast"/>
      </w:pPr>
      <w:r w:rsidRPr="0070146A">
        <w:t>Multimedia</w:t>
      </w:r>
    </w:p>
    <w:p w:rsidR="009F3101" w:rsidRPr="0070146A" w:rsidRDefault="009F3101" w:rsidP="00672FA1">
      <w:pPr>
        <w:numPr>
          <w:ilvl w:val="0"/>
          <w:numId w:val="21"/>
        </w:numPr>
        <w:spacing w:line="240" w:lineRule="atLeast"/>
      </w:pPr>
      <w:r w:rsidRPr="0070146A">
        <w:t>Tooltip y Popover</w:t>
      </w:r>
    </w:p>
    <w:p w:rsidR="009F3101" w:rsidRPr="0070146A" w:rsidRDefault="009F3101" w:rsidP="00672FA1">
      <w:pPr>
        <w:numPr>
          <w:ilvl w:val="0"/>
          <w:numId w:val="21"/>
        </w:numPr>
        <w:spacing w:line="240" w:lineRule="atLeast"/>
      </w:pPr>
      <w:r w:rsidRPr="0070146A">
        <w:t>Tablas</w:t>
      </w:r>
    </w:p>
    <w:p w:rsidR="009F3101" w:rsidRPr="0070146A" w:rsidRDefault="009F3101" w:rsidP="00672FA1">
      <w:pPr>
        <w:numPr>
          <w:ilvl w:val="0"/>
          <w:numId w:val="21"/>
        </w:numPr>
        <w:spacing w:line="240" w:lineRule="atLeast"/>
      </w:pPr>
      <w:r w:rsidRPr="0070146A">
        <w:t>Barras de progreso</w:t>
      </w:r>
    </w:p>
    <w:p w:rsidR="009F3101" w:rsidRPr="0070146A" w:rsidRDefault="009F3101" w:rsidP="00672FA1">
      <w:pPr>
        <w:numPr>
          <w:ilvl w:val="0"/>
          <w:numId w:val="21"/>
        </w:numPr>
        <w:spacing w:line="240" w:lineRule="atLeast"/>
      </w:pPr>
      <w:r w:rsidRPr="0070146A">
        <w:t>Listas</w:t>
      </w:r>
    </w:p>
    <w:p w:rsidR="009F3101" w:rsidRPr="0070146A" w:rsidRDefault="009F3101" w:rsidP="00672FA1">
      <w:pPr>
        <w:numPr>
          <w:ilvl w:val="0"/>
          <w:numId w:val="21"/>
        </w:numPr>
        <w:spacing w:line="240" w:lineRule="atLeast"/>
      </w:pPr>
      <w:r w:rsidRPr="0070146A">
        <w:t>Paneles</w:t>
      </w:r>
    </w:p>
    <w:p w:rsidR="009F3101" w:rsidRPr="0070146A" w:rsidRDefault="009F3101" w:rsidP="00672FA1">
      <w:pPr>
        <w:numPr>
          <w:ilvl w:val="0"/>
          <w:numId w:val="21"/>
        </w:numPr>
        <w:spacing w:line="240" w:lineRule="atLeast"/>
      </w:pPr>
      <w:r w:rsidRPr="0070146A">
        <w:t>Breadcrumbs, Pagination, Label y Badges</w:t>
      </w:r>
    </w:p>
    <w:p w:rsidR="009F3101" w:rsidRPr="0070146A" w:rsidRDefault="009F3101" w:rsidP="00672FA1">
      <w:pPr>
        <w:numPr>
          <w:ilvl w:val="0"/>
          <w:numId w:val="21"/>
        </w:numPr>
        <w:spacing w:line="240" w:lineRule="atLeast"/>
      </w:pPr>
      <w:r w:rsidRPr="0070146A">
        <w:t>Thumbnails y Media Object</w:t>
      </w:r>
    </w:p>
    <w:p w:rsidR="009F3101" w:rsidRPr="0070146A" w:rsidRDefault="009F3101" w:rsidP="00672FA1">
      <w:pPr>
        <w:numPr>
          <w:ilvl w:val="0"/>
          <w:numId w:val="21"/>
        </w:numPr>
        <w:spacing w:line="240" w:lineRule="atLeast"/>
      </w:pPr>
      <w:r w:rsidRPr="0070146A">
        <w:t>Tabs</w:t>
      </w:r>
    </w:p>
    <w:p w:rsidR="009F3101" w:rsidRPr="0070146A" w:rsidRDefault="009F3101" w:rsidP="00672FA1">
      <w:pPr>
        <w:spacing w:line="240" w:lineRule="atLeast"/>
      </w:pPr>
    </w:p>
    <w:p w:rsidR="009F3101" w:rsidRPr="0070146A" w:rsidRDefault="009F3101" w:rsidP="00672FA1">
      <w:pPr>
        <w:spacing w:line="240" w:lineRule="atLeast"/>
      </w:pPr>
      <w:r w:rsidRPr="0070146A">
        <w:t>Javascript avanzado</w:t>
      </w:r>
    </w:p>
    <w:p w:rsidR="009F3101" w:rsidRPr="0070146A" w:rsidRDefault="009F3101" w:rsidP="00672FA1">
      <w:pPr>
        <w:numPr>
          <w:ilvl w:val="0"/>
          <w:numId w:val="22"/>
        </w:numPr>
        <w:spacing w:line="240" w:lineRule="atLeast"/>
      </w:pPr>
      <w:r w:rsidRPr="0070146A">
        <w:t>Filter ES5</w:t>
      </w:r>
    </w:p>
    <w:p w:rsidR="009F3101" w:rsidRPr="0070146A" w:rsidRDefault="009F3101" w:rsidP="00672FA1">
      <w:pPr>
        <w:numPr>
          <w:ilvl w:val="0"/>
          <w:numId w:val="22"/>
        </w:numPr>
        <w:spacing w:line="240" w:lineRule="atLeast"/>
      </w:pPr>
      <w:r w:rsidRPr="0070146A">
        <w:t>Map ES5</w:t>
      </w:r>
    </w:p>
    <w:p w:rsidR="009F3101" w:rsidRPr="0070146A" w:rsidRDefault="009F3101" w:rsidP="00672FA1">
      <w:pPr>
        <w:numPr>
          <w:ilvl w:val="0"/>
          <w:numId w:val="22"/>
        </w:numPr>
        <w:spacing w:line="240" w:lineRule="atLeast"/>
      </w:pPr>
      <w:r w:rsidRPr="0070146A">
        <w:t>forEach ES5</w:t>
      </w:r>
    </w:p>
    <w:p w:rsidR="009F3101" w:rsidRPr="0070146A" w:rsidRDefault="009F3101" w:rsidP="00672FA1">
      <w:pPr>
        <w:numPr>
          <w:ilvl w:val="0"/>
          <w:numId w:val="22"/>
        </w:numPr>
        <w:spacing w:line="240" w:lineRule="atLeast"/>
      </w:pPr>
      <w:r w:rsidRPr="0070146A">
        <w:t>reduce ES5</w:t>
      </w:r>
    </w:p>
    <w:p w:rsidR="009F3101" w:rsidRPr="0070146A" w:rsidRDefault="009F3101" w:rsidP="00672FA1">
      <w:pPr>
        <w:numPr>
          <w:ilvl w:val="0"/>
          <w:numId w:val="22"/>
        </w:numPr>
        <w:spacing w:line="240" w:lineRule="atLeast"/>
      </w:pPr>
      <w:r w:rsidRPr="0070146A">
        <w:t>Closures</w:t>
      </w:r>
    </w:p>
    <w:p w:rsidR="009F3101" w:rsidRPr="0070146A" w:rsidRDefault="009F3101" w:rsidP="00672FA1">
      <w:pPr>
        <w:numPr>
          <w:ilvl w:val="0"/>
          <w:numId w:val="22"/>
        </w:numPr>
        <w:spacing w:line="240" w:lineRule="atLeast"/>
      </w:pPr>
      <w:r w:rsidRPr="0070146A">
        <w:t>JSON</w:t>
      </w:r>
    </w:p>
    <w:p w:rsidR="009F3101" w:rsidRPr="0070146A" w:rsidRDefault="009F3101" w:rsidP="00672FA1">
      <w:pPr>
        <w:numPr>
          <w:ilvl w:val="0"/>
          <w:numId w:val="22"/>
        </w:numPr>
        <w:spacing w:line="240" w:lineRule="atLeast"/>
      </w:pPr>
      <w:r w:rsidRPr="0070146A">
        <w:t>Declarar objetos con funciones</w:t>
      </w:r>
    </w:p>
    <w:p w:rsidR="009F3101" w:rsidRPr="0070146A" w:rsidRDefault="009F3101" w:rsidP="00672FA1">
      <w:pPr>
        <w:numPr>
          <w:ilvl w:val="0"/>
          <w:numId w:val="22"/>
        </w:numPr>
        <w:spacing w:line="240" w:lineRule="atLeast"/>
      </w:pPr>
      <w:r w:rsidRPr="0070146A">
        <w:t>Prototype</w:t>
      </w:r>
    </w:p>
    <w:p w:rsidR="009F3101" w:rsidRPr="0070146A" w:rsidRDefault="009F3101" w:rsidP="00672FA1">
      <w:pPr>
        <w:numPr>
          <w:ilvl w:val="0"/>
          <w:numId w:val="22"/>
        </w:numPr>
        <w:spacing w:line="240" w:lineRule="atLeast"/>
      </w:pPr>
      <w:r w:rsidRPr="0070146A">
        <w:t>Template Strings (ES6)</w:t>
      </w:r>
    </w:p>
    <w:p w:rsidR="009F3101" w:rsidRPr="0070146A" w:rsidRDefault="009F3101" w:rsidP="00672FA1">
      <w:pPr>
        <w:numPr>
          <w:ilvl w:val="0"/>
          <w:numId w:val="22"/>
        </w:numPr>
        <w:spacing w:line="240" w:lineRule="atLeast"/>
      </w:pPr>
      <w:r w:rsidRPr="0070146A">
        <w:t>Arrow functions (ES6)</w:t>
      </w:r>
    </w:p>
    <w:p w:rsidR="009F3101" w:rsidRPr="0070146A" w:rsidRDefault="009F3101" w:rsidP="00672FA1">
      <w:pPr>
        <w:numPr>
          <w:ilvl w:val="0"/>
          <w:numId w:val="22"/>
        </w:numPr>
        <w:spacing w:line="240" w:lineRule="atLeast"/>
      </w:pPr>
      <w:r w:rsidRPr="0070146A">
        <w:t>Clases (ES6)</w:t>
      </w:r>
    </w:p>
    <w:p w:rsidR="009F3101" w:rsidRPr="0070146A" w:rsidRDefault="009F3101" w:rsidP="00672FA1">
      <w:pPr>
        <w:numPr>
          <w:ilvl w:val="0"/>
          <w:numId w:val="22"/>
        </w:numPr>
        <w:spacing w:line="240" w:lineRule="atLeast"/>
      </w:pPr>
      <w:r w:rsidRPr="0070146A">
        <w:t>Objeto Window</w:t>
      </w:r>
    </w:p>
    <w:p w:rsidR="009F3101" w:rsidRPr="0070146A" w:rsidRDefault="009F3101" w:rsidP="00672FA1">
      <w:pPr>
        <w:numPr>
          <w:ilvl w:val="0"/>
          <w:numId w:val="22"/>
        </w:numPr>
        <w:spacing w:line="240" w:lineRule="atLeast"/>
      </w:pPr>
      <w:r w:rsidRPr="0070146A">
        <w:t>Objeto Document</w:t>
      </w:r>
    </w:p>
    <w:p w:rsidR="009F3101" w:rsidRPr="0070146A" w:rsidRDefault="009F3101" w:rsidP="00672FA1">
      <w:pPr>
        <w:numPr>
          <w:ilvl w:val="0"/>
          <w:numId w:val="22"/>
        </w:numPr>
        <w:spacing w:line="240" w:lineRule="atLeast"/>
      </w:pPr>
      <w:r w:rsidRPr="0070146A">
        <w:t>Objeto Location</w:t>
      </w:r>
    </w:p>
    <w:p w:rsidR="009F3101" w:rsidRPr="0070146A" w:rsidRDefault="009F3101" w:rsidP="00672FA1">
      <w:pPr>
        <w:numPr>
          <w:ilvl w:val="0"/>
          <w:numId w:val="22"/>
        </w:numPr>
        <w:spacing w:line="240" w:lineRule="atLeast"/>
      </w:pPr>
      <w:r w:rsidRPr="0070146A">
        <w:t>Objeto Navigator</w:t>
      </w:r>
    </w:p>
    <w:p w:rsidR="009F3101" w:rsidRPr="0070146A" w:rsidRDefault="009F3101" w:rsidP="00672FA1">
      <w:pPr>
        <w:numPr>
          <w:ilvl w:val="0"/>
          <w:numId w:val="22"/>
        </w:numPr>
        <w:spacing w:line="240" w:lineRule="atLeast"/>
      </w:pPr>
      <w:r w:rsidRPr="0070146A">
        <w:t>Objeto History</w:t>
      </w:r>
    </w:p>
    <w:p w:rsidR="009F3101" w:rsidRPr="0070146A" w:rsidRDefault="009F3101" w:rsidP="00672FA1">
      <w:pPr>
        <w:numPr>
          <w:ilvl w:val="0"/>
          <w:numId w:val="22"/>
        </w:numPr>
        <w:spacing w:line="240" w:lineRule="atLeast"/>
      </w:pPr>
      <w:r w:rsidRPr="0070146A">
        <w:t>Objeto Screen</w:t>
      </w:r>
    </w:p>
    <w:p w:rsidR="009F3101" w:rsidRPr="0070146A" w:rsidRDefault="009F3101" w:rsidP="00672FA1">
      <w:pPr>
        <w:numPr>
          <w:ilvl w:val="0"/>
          <w:numId w:val="22"/>
        </w:numPr>
        <w:spacing w:line="240" w:lineRule="atLeast"/>
      </w:pPr>
      <w:r w:rsidRPr="0070146A">
        <w:t>DOM Crear y agregar nodos</w:t>
      </w:r>
    </w:p>
    <w:p w:rsidR="009F3101" w:rsidRPr="0070146A" w:rsidRDefault="009F3101" w:rsidP="00672FA1">
      <w:pPr>
        <w:numPr>
          <w:ilvl w:val="0"/>
          <w:numId w:val="22"/>
        </w:numPr>
        <w:spacing w:line="240" w:lineRule="atLeast"/>
      </w:pPr>
      <w:r w:rsidRPr="0070146A">
        <w:t>DOM (Hijos y padres)</w:t>
      </w:r>
    </w:p>
    <w:p w:rsidR="009F3101" w:rsidRPr="0070146A" w:rsidRDefault="009F3101" w:rsidP="00672FA1">
      <w:pPr>
        <w:spacing w:line="240" w:lineRule="atLeast"/>
      </w:pPr>
    </w:p>
    <w:p w:rsidR="009F3101" w:rsidRPr="0070146A" w:rsidRDefault="009F3101" w:rsidP="00672FA1">
      <w:pPr>
        <w:spacing w:line="240" w:lineRule="atLeast"/>
      </w:pPr>
      <w:r w:rsidRPr="0070146A">
        <w:t>jQuery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Introducción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Selectores básicos.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Método ready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Manejo errores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Getters y Setters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Método CSS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Manejo de clases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Show y Hide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Iterar elementos (each y for)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For of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Método Attr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Dimensiones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Efectos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Eventos de Teclado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Eventos del Mouse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Método Data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Animaciones parte 1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Animaciones parte 2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Velocidad y Duración de Animaciones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Eventos de Scroll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Crear, Copiar Mover y Remover Elementos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Padres, Hijos, Hermanos de Elementos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Creando Elementos Virtuales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JSON Parse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AJAX Teórico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Método Get en AJAX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Método POST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getJSON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Ejemplo Ajax</w:t>
      </w:r>
    </w:p>
    <w:p w:rsidR="009F3101" w:rsidRPr="0070146A" w:rsidRDefault="009F3101" w:rsidP="006D3279">
      <w:pPr>
        <w:numPr>
          <w:ilvl w:val="0"/>
          <w:numId w:val="23"/>
        </w:numPr>
        <w:spacing w:line="240" w:lineRule="atLeast"/>
      </w:pPr>
      <w:r w:rsidRPr="0070146A">
        <w:t>Crea un plugin.</w:t>
      </w:r>
    </w:p>
    <w:p w:rsidR="009F3101" w:rsidRPr="0070146A" w:rsidRDefault="009F3101" w:rsidP="00672FA1">
      <w:pPr>
        <w:spacing w:line="240" w:lineRule="atLeast"/>
      </w:pPr>
    </w:p>
    <w:p w:rsidR="009F3101" w:rsidRPr="0070146A" w:rsidRDefault="009F3101" w:rsidP="00672FA1">
      <w:pPr>
        <w:spacing w:line="240" w:lineRule="atLeast"/>
      </w:pPr>
      <w:r w:rsidRPr="0070146A">
        <w:t>Gulp</w:t>
      </w:r>
    </w:p>
    <w:p w:rsidR="009F3101" w:rsidRPr="0070146A" w:rsidRDefault="009F3101" w:rsidP="007918FB">
      <w:pPr>
        <w:numPr>
          <w:ilvl w:val="0"/>
          <w:numId w:val="24"/>
        </w:numPr>
        <w:spacing w:line="240" w:lineRule="atLeast"/>
      </w:pPr>
      <w:r w:rsidRPr="0070146A">
        <w:t>Introducción a Gulp</w:t>
      </w:r>
    </w:p>
    <w:p w:rsidR="009F3101" w:rsidRPr="0070146A" w:rsidRDefault="009F3101" w:rsidP="007918FB">
      <w:pPr>
        <w:numPr>
          <w:ilvl w:val="0"/>
          <w:numId w:val="24"/>
        </w:numPr>
        <w:spacing w:line="240" w:lineRule="atLeast"/>
      </w:pPr>
      <w:r w:rsidRPr="0070146A">
        <w:t>Instalacion Node y Gulp</w:t>
      </w:r>
    </w:p>
    <w:p w:rsidR="009F3101" w:rsidRPr="0070146A" w:rsidRDefault="009F3101" w:rsidP="007918FB">
      <w:pPr>
        <w:numPr>
          <w:ilvl w:val="0"/>
          <w:numId w:val="24"/>
        </w:numPr>
        <w:spacing w:line="240" w:lineRule="atLeast"/>
      </w:pPr>
      <w:r w:rsidRPr="0070146A">
        <w:t>Minificar CSS y uso de Sourcemaps</w:t>
      </w:r>
    </w:p>
    <w:p w:rsidR="009F3101" w:rsidRPr="0070146A" w:rsidRDefault="009F3101" w:rsidP="007918FB">
      <w:pPr>
        <w:numPr>
          <w:ilvl w:val="0"/>
          <w:numId w:val="24"/>
        </w:numPr>
        <w:spacing w:line="240" w:lineRule="atLeast"/>
      </w:pPr>
      <w:r w:rsidRPr="0070146A">
        <w:t>Parámetros y Condicionales</w:t>
      </w:r>
    </w:p>
    <w:p w:rsidR="009F3101" w:rsidRPr="0070146A" w:rsidRDefault="009F3101" w:rsidP="007918FB">
      <w:pPr>
        <w:numPr>
          <w:ilvl w:val="0"/>
          <w:numId w:val="24"/>
        </w:numPr>
        <w:spacing w:line="240" w:lineRule="atLeast"/>
      </w:pPr>
      <w:r w:rsidRPr="0070146A">
        <w:t>Concatenar archivos</w:t>
      </w:r>
    </w:p>
    <w:p w:rsidR="009F3101" w:rsidRPr="0070146A" w:rsidRDefault="009F3101" w:rsidP="007918FB">
      <w:pPr>
        <w:numPr>
          <w:ilvl w:val="0"/>
          <w:numId w:val="24"/>
        </w:numPr>
        <w:spacing w:line="240" w:lineRule="atLeast"/>
      </w:pPr>
      <w:r w:rsidRPr="0070146A">
        <w:t>Optimización de imágenes</w:t>
      </w:r>
    </w:p>
    <w:p w:rsidR="009F3101" w:rsidRPr="0070146A" w:rsidRDefault="009F3101" w:rsidP="006D2CC4">
      <w:pPr>
        <w:spacing w:line="240" w:lineRule="atLeast"/>
      </w:pPr>
    </w:p>
    <w:p w:rsidR="009F3101" w:rsidRPr="0070146A" w:rsidRDefault="009F3101" w:rsidP="006D2CC4">
      <w:pPr>
        <w:spacing w:line="240" w:lineRule="atLeast"/>
      </w:pPr>
      <w:r w:rsidRPr="0070146A">
        <w:t>Bower</w:t>
      </w:r>
    </w:p>
    <w:p w:rsidR="009F3101" w:rsidRPr="0070146A" w:rsidRDefault="009F3101" w:rsidP="006D2CC4">
      <w:pPr>
        <w:numPr>
          <w:ilvl w:val="0"/>
          <w:numId w:val="25"/>
        </w:numPr>
        <w:spacing w:line="240" w:lineRule="atLeast"/>
      </w:pPr>
      <w:r w:rsidRPr="0070146A">
        <w:t>Introducción</w:t>
      </w:r>
    </w:p>
    <w:p w:rsidR="009F3101" w:rsidRPr="0070146A" w:rsidRDefault="009F3101" w:rsidP="006D2CC4">
      <w:pPr>
        <w:numPr>
          <w:ilvl w:val="0"/>
          <w:numId w:val="25"/>
        </w:numPr>
        <w:spacing w:line="240" w:lineRule="atLeast"/>
      </w:pPr>
      <w:r w:rsidRPr="0070146A">
        <w:t>Instalación de Bower</w:t>
      </w:r>
    </w:p>
    <w:p w:rsidR="009F3101" w:rsidRPr="0070146A" w:rsidRDefault="009F3101" w:rsidP="006D2CC4">
      <w:pPr>
        <w:numPr>
          <w:ilvl w:val="0"/>
          <w:numId w:val="25"/>
        </w:numPr>
        <w:spacing w:line="240" w:lineRule="atLeast"/>
      </w:pPr>
      <w:r w:rsidRPr="0070146A">
        <w:t>Primeros pasos</w:t>
      </w:r>
    </w:p>
    <w:p w:rsidR="009F3101" w:rsidRPr="0070146A" w:rsidRDefault="009F3101" w:rsidP="006D2CC4">
      <w:pPr>
        <w:numPr>
          <w:ilvl w:val="0"/>
          <w:numId w:val="25"/>
        </w:numPr>
        <w:spacing w:line="240" w:lineRule="atLeast"/>
      </w:pPr>
      <w:r w:rsidRPr="0070146A">
        <w:t>Buscando paquetes</w:t>
      </w:r>
    </w:p>
    <w:p w:rsidR="009F3101" w:rsidRPr="0070146A" w:rsidRDefault="009F3101" w:rsidP="006D2CC4">
      <w:pPr>
        <w:numPr>
          <w:ilvl w:val="0"/>
          <w:numId w:val="25"/>
        </w:numPr>
        <w:spacing w:line="240" w:lineRule="atLeast"/>
      </w:pPr>
      <w:r w:rsidRPr="0070146A">
        <w:t>Instalando paquetes</w:t>
      </w:r>
    </w:p>
    <w:p w:rsidR="009F3101" w:rsidRPr="0070146A" w:rsidRDefault="009F3101" w:rsidP="006D2CC4">
      <w:pPr>
        <w:numPr>
          <w:ilvl w:val="0"/>
          <w:numId w:val="25"/>
        </w:numPr>
        <w:spacing w:line="240" w:lineRule="atLeast"/>
      </w:pPr>
      <w:r w:rsidRPr="0070146A">
        <w:t>Incorporando Bower a un proyecto</w:t>
      </w:r>
    </w:p>
    <w:p w:rsidR="009F3101" w:rsidRPr="0070146A" w:rsidRDefault="009F3101" w:rsidP="006D2CC4">
      <w:pPr>
        <w:numPr>
          <w:ilvl w:val="0"/>
          <w:numId w:val="25"/>
        </w:numPr>
        <w:spacing w:line="240" w:lineRule="atLeast"/>
      </w:pPr>
      <w:r w:rsidRPr="0070146A">
        <w:t>Especificando las dependencias del proyecto</w:t>
      </w:r>
    </w:p>
    <w:p w:rsidR="009F3101" w:rsidRDefault="009F3101" w:rsidP="00672FA1">
      <w:pPr>
        <w:spacing w:line="240" w:lineRule="atLeast"/>
      </w:pPr>
    </w:p>
    <w:p w:rsidR="009F3101" w:rsidRDefault="009F3101" w:rsidP="00672FA1">
      <w:pPr>
        <w:spacing w:line="240" w:lineRule="atLeast"/>
      </w:pPr>
      <w:r>
        <w:t>Preprocesadotes (sass)</w:t>
      </w:r>
    </w:p>
    <w:p w:rsidR="009F3101" w:rsidRDefault="009F3101" w:rsidP="00672FA1">
      <w:pPr>
        <w:spacing w:line="240" w:lineRule="atLeast"/>
      </w:pPr>
      <w:r>
        <w:t>Jade</w:t>
      </w:r>
    </w:p>
    <w:p w:rsidR="009F3101" w:rsidRDefault="009F3101" w:rsidP="00672FA1">
      <w:pPr>
        <w:spacing w:line="240" w:lineRule="atLeast"/>
      </w:pPr>
      <w:r>
        <w:t>Wordpress</w:t>
      </w:r>
    </w:p>
    <w:p w:rsidR="009F3101" w:rsidRPr="0070146A" w:rsidRDefault="009F3101" w:rsidP="00672FA1">
      <w:pPr>
        <w:spacing w:line="240" w:lineRule="atLeast"/>
      </w:pPr>
    </w:p>
    <w:sectPr w:rsidR="009F3101" w:rsidRPr="0070146A" w:rsidSect="00741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7615"/>
    <w:multiLevelType w:val="hybridMultilevel"/>
    <w:tmpl w:val="C6C02F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396360A"/>
    <w:multiLevelType w:val="hybridMultilevel"/>
    <w:tmpl w:val="A0BA7A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76C6952"/>
    <w:multiLevelType w:val="hybridMultilevel"/>
    <w:tmpl w:val="5B368C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7F57C67"/>
    <w:multiLevelType w:val="hybridMultilevel"/>
    <w:tmpl w:val="8D940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F305D99"/>
    <w:multiLevelType w:val="multilevel"/>
    <w:tmpl w:val="84E607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0BE7A4A"/>
    <w:multiLevelType w:val="multilevel"/>
    <w:tmpl w:val="84E607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496601E"/>
    <w:multiLevelType w:val="hybridMultilevel"/>
    <w:tmpl w:val="5A9212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9E27BEF"/>
    <w:multiLevelType w:val="hybridMultilevel"/>
    <w:tmpl w:val="93849FC2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8">
    <w:nsid w:val="2EEC459B"/>
    <w:multiLevelType w:val="hybridMultilevel"/>
    <w:tmpl w:val="309675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3FE6704"/>
    <w:multiLevelType w:val="multilevel"/>
    <w:tmpl w:val="EE86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>
    <w:nsid w:val="34C23991"/>
    <w:multiLevelType w:val="multilevel"/>
    <w:tmpl w:val="52BC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37D11411"/>
    <w:multiLevelType w:val="hybridMultilevel"/>
    <w:tmpl w:val="EF6ED1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90949D6"/>
    <w:multiLevelType w:val="hybridMultilevel"/>
    <w:tmpl w:val="C1CA10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3AD54055"/>
    <w:multiLevelType w:val="hybridMultilevel"/>
    <w:tmpl w:val="88FCBC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E1F5C5F"/>
    <w:multiLevelType w:val="hybridMultilevel"/>
    <w:tmpl w:val="F98AF03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ED07C36"/>
    <w:multiLevelType w:val="hybridMultilevel"/>
    <w:tmpl w:val="CF8231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CFF7936"/>
    <w:multiLevelType w:val="hybridMultilevel"/>
    <w:tmpl w:val="11FEAD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1BD5551"/>
    <w:multiLevelType w:val="hybridMultilevel"/>
    <w:tmpl w:val="2AFA39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69941B5C"/>
    <w:multiLevelType w:val="hybridMultilevel"/>
    <w:tmpl w:val="B5BECD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28B7DA0"/>
    <w:multiLevelType w:val="hybridMultilevel"/>
    <w:tmpl w:val="7410E6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3677BCA"/>
    <w:multiLevelType w:val="hybridMultilevel"/>
    <w:tmpl w:val="93F6CA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73721DF3"/>
    <w:multiLevelType w:val="multilevel"/>
    <w:tmpl w:val="510A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>
    <w:nsid w:val="74BB6E0F"/>
    <w:multiLevelType w:val="multilevel"/>
    <w:tmpl w:val="EF18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3">
    <w:nsid w:val="76E575DA"/>
    <w:multiLevelType w:val="multilevel"/>
    <w:tmpl w:val="FE7C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4">
    <w:nsid w:val="7E8F0486"/>
    <w:multiLevelType w:val="hybridMultilevel"/>
    <w:tmpl w:val="7D767C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5"/>
  </w:num>
  <w:num w:numId="4">
    <w:abstractNumId w:val="14"/>
  </w:num>
  <w:num w:numId="5">
    <w:abstractNumId w:val="1"/>
  </w:num>
  <w:num w:numId="6">
    <w:abstractNumId w:val="22"/>
  </w:num>
  <w:num w:numId="7">
    <w:abstractNumId w:val="7"/>
  </w:num>
  <w:num w:numId="8">
    <w:abstractNumId w:val="8"/>
  </w:num>
  <w:num w:numId="9">
    <w:abstractNumId w:val="9"/>
  </w:num>
  <w:num w:numId="10">
    <w:abstractNumId w:val="19"/>
  </w:num>
  <w:num w:numId="11">
    <w:abstractNumId w:val="10"/>
  </w:num>
  <w:num w:numId="12">
    <w:abstractNumId w:val="13"/>
  </w:num>
  <w:num w:numId="13">
    <w:abstractNumId w:val="2"/>
  </w:num>
  <w:num w:numId="14">
    <w:abstractNumId w:val="21"/>
  </w:num>
  <w:num w:numId="15">
    <w:abstractNumId w:val="23"/>
  </w:num>
  <w:num w:numId="16">
    <w:abstractNumId w:val="0"/>
  </w:num>
  <w:num w:numId="17">
    <w:abstractNumId w:val="17"/>
  </w:num>
  <w:num w:numId="18">
    <w:abstractNumId w:val="18"/>
  </w:num>
  <w:num w:numId="19">
    <w:abstractNumId w:val="11"/>
  </w:num>
  <w:num w:numId="20">
    <w:abstractNumId w:val="3"/>
  </w:num>
  <w:num w:numId="21">
    <w:abstractNumId w:val="20"/>
  </w:num>
  <w:num w:numId="22">
    <w:abstractNumId w:val="12"/>
  </w:num>
  <w:num w:numId="23">
    <w:abstractNumId w:val="16"/>
  </w:num>
  <w:num w:numId="24">
    <w:abstractNumId w:val="15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75B9"/>
    <w:rsid w:val="000C5D32"/>
    <w:rsid w:val="00140AF6"/>
    <w:rsid w:val="003729C4"/>
    <w:rsid w:val="003A6D2F"/>
    <w:rsid w:val="00564890"/>
    <w:rsid w:val="00617D87"/>
    <w:rsid w:val="00672FA1"/>
    <w:rsid w:val="006D2CC4"/>
    <w:rsid w:val="006D3154"/>
    <w:rsid w:val="006D3279"/>
    <w:rsid w:val="006D36D6"/>
    <w:rsid w:val="006F2FB4"/>
    <w:rsid w:val="0070146A"/>
    <w:rsid w:val="0070214C"/>
    <w:rsid w:val="007415A2"/>
    <w:rsid w:val="00755152"/>
    <w:rsid w:val="007918FB"/>
    <w:rsid w:val="007A4BF8"/>
    <w:rsid w:val="007D7DB9"/>
    <w:rsid w:val="00844B5A"/>
    <w:rsid w:val="009F3101"/>
    <w:rsid w:val="00A260E6"/>
    <w:rsid w:val="00AE123D"/>
    <w:rsid w:val="00AE196A"/>
    <w:rsid w:val="00BF2DA1"/>
    <w:rsid w:val="00CA15FA"/>
    <w:rsid w:val="00D9402A"/>
    <w:rsid w:val="00DC19BF"/>
    <w:rsid w:val="00E84A1B"/>
    <w:rsid w:val="00EF37AD"/>
    <w:rsid w:val="00F42C57"/>
    <w:rsid w:val="00FA75B9"/>
    <w:rsid w:val="00FF4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5A2"/>
    <w:pPr>
      <w:spacing w:after="160" w:line="259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A75B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28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28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4779</TotalTime>
  <Pages>6</Pages>
  <Words>546</Words>
  <Characters>3003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Perez</dc:creator>
  <cp:keywords/>
  <dc:description/>
  <cp:lastModifiedBy>Alonso Perez</cp:lastModifiedBy>
  <cp:revision>19</cp:revision>
  <dcterms:created xsi:type="dcterms:W3CDTF">2017-08-22T18:29:00Z</dcterms:created>
  <dcterms:modified xsi:type="dcterms:W3CDTF">2017-08-26T07:37:00Z</dcterms:modified>
</cp:coreProperties>
</file>